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07C19C" w14:textId="10CE2AB7" w:rsidR="00756DE6" w:rsidRDefault="005157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Enumerator – A python package for the virtual generation of chemical space</w:t>
      </w:r>
    </w:p>
    <w:p w14:paraId="6B92D562" w14:textId="290DB2FE" w:rsidR="00515779" w:rsidRDefault="005157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Babak Mahjour</w:t>
      </w:r>
    </w:p>
    <w:p w14:paraId="3193ACEA" w14:textId="77777777" w:rsidR="00515779" w:rsidRDefault="00515779">
      <w:pPr>
        <w:rPr>
          <w:rFonts w:ascii="Arial" w:hAnsi="Arial" w:cs="Arial"/>
          <w:sz w:val="22"/>
          <w:szCs w:val="22"/>
        </w:rPr>
      </w:pPr>
    </w:p>
    <w:p w14:paraId="5EC0EA31" w14:textId="008FD492" w:rsidR="00515779" w:rsidRPr="00515779" w:rsidRDefault="00515779">
      <w:pPr>
        <w:rPr>
          <w:rFonts w:ascii="Arial" w:hAnsi="Arial" w:cs="Arial"/>
          <w:b/>
          <w:bCs/>
          <w:sz w:val="22"/>
          <w:szCs w:val="22"/>
        </w:rPr>
      </w:pPr>
      <w:r w:rsidRPr="00515779">
        <w:rPr>
          <w:rFonts w:ascii="Arial" w:hAnsi="Arial" w:cs="Arial"/>
          <w:b/>
          <w:bCs/>
          <w:sz w:val="22"/>
          <w:szCs w:val="22"/>
        </w:rPr>
        <w:t>Abstract</w:t>
      </w:r>
    </w:p>
    <w:p w14:paraId="63D7E01C" w14:textId="77777777" w:rsidR="00515779" w:rsidRPr="00515779" w:rsidRDefault="00515779">
      <w:pPr>
        <w:rPr>
          <w:rFonts w:ascii="Arial" w:hAnsi="Arial" w:cs="Arial"/>
          <w:b/>
          <w:bCs/>
          <w:sz w:val="22"/>
          <w:szCs w:val="22"/>
        </w:rPr>
      </w:pPr>
    </w:p>
    <w:p w14:paraId="4C1756A7" w14:textId="33F436CE" w:rsidR="00515779" w:rsidRDefault="00515779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The enumeration of chemical structures is a common task in cheminformatics. </w:t>
      </w:r>
    </w:p>
    <w:p w14:paraId="3057C06E" w14:textId="77777777" w:rsidR="00515779" w:rsidRDefault="00515779">
      <w:pPr>
        <w:rPr>
          <w:rFonts w:ascii="Arial" w:hAnsi="Arial" w:cs="Arial"/>
          <w:sz w:val="22"/>
          <w:szCs w:val="22"/>
        </w:rPr>
      </w:pPr>
    </w:p>
    <w:p w14:paraId="5EBB7BA7" w14:textId="530EF2E6" w:rsidR="00515779" w:rsidRPr="00515779" w:rsidRDefault="00515779">
      <w:pPr>
        <w:rPr>
          <w:rFonts w:ascii="Arial" w:hAnsi="Arial" w:cs="Arial"/>
          <w:b/>
          <w:bCs/>
          <w:sz w:val="22"/>
          <w:szCs w:val="22"/>
        </w:rPr>
      </w:pPr>
      <w:r w:rsidRPr="00515779">
        <w:rPr>
          <w:rFonts w:ascii="Arial" w:hAnsi="Arial" w:cs="Arial"/>
          <w:b/>
          <w:bCs/>
          <w:sz w:val="22"/>
          <w:szCs w:val="22"/>
        </w:rPr>
        <w:t>Introduction</w:t>
      </w:r>
    </w:p>
    <w:p w14:paraId="4EF1E0C7" w14:textId="77777777" w:rsidR="00515779" w:rsidRDefault="00515779">
      <w:pPr>
        <w:rPr>
          <w:rFonts w:ascii="Arial" w:hAnsi="Arial" w:cs="Arial"/>
          <w:sz w:val="22"/>
          <w:szCs w:val="22"/>
        </w:rPr>
      </w:pPr>
    </w:p>
    <w:p w14:paraId="7C7790A0" w14:textId="7A4519C8" w:rsidR="00515779" w:rsidRPr="00515779" w:rsidRDefault="00515779">
      <w:pPr>
        <w:rPr>
          <w:rFonts w:ascii="Arial" w:hAnsi="Arial" w:cs="Arial"/>
          <w:b/>
          <w:bCs/>
          <w:sz w:val="22"/>
          <w:szCs w:val="22"/>
        </w:rPr>
      </w:pPr>
      <w:r w:rsidRPr="00515779">
        <w:rPr>
          <w:rFonts w:ascii="Arial" w:hAnsi="Arial" w:cs="Arial"/>
          <w:b/>
          <w:bCs/>
          <w:sz w:val="22"/>
          <w:szCs w:val="22"/>
        </w:rPr>
        <w:t>Implementation</w:t>
      </w:r>
    </w:p>
    <w:p w14:paraId="0AA615BD" w14:textId="77777777" w:rsidR="00515779" w:rsidRDefault="00515779">
      <w:pPr>
        <w:rPr>
          <w:rFonts w:ascii="Arial" w:hAnsi="Arial" w:cs="Arial"/>
          <w:sz w:val="22"/>
          <w:szCs w:val="22"/>
        </w:rPr>
      </w:pPr>
    </w:p>
    <w:p w14:paraId="1C1B3DE5" w14:textId="48763579" w:rsidR="00515779" w:rsidRPr="005B3A07" w:rsidRDefault="00515779" w:rsidP="005B3A0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Original 320 </w:t>
      </w:r>
      <w:r w:rsidRPr="00515779">
        <w:rPr>
          <w:rFonts w:ascii="Arial" w:hAnsi="Arial" w:cs="Arial"/>
          <w:sz w:val="22"/>
          <w:szCs w:val="22"/>
        </w:rPr>
        <w:t>Amine Acid</w:t>
      </w:r>
      <w:r>
        <w:rPr>
          <w:rFonts w:ascii="Arial" w:hAnsi="Arial" w:cs="Arial"/>
          <w:sz w:val="22"/>
          <w:szCs w:val="22"/>
        </w:rPr>
        <w:t xml:space="preserve"> </w:t>
      </w:r>
    </w:p>
    <w:p w14:paraId="09509B30" w14:textId="08A6D29A" w:rsidR="005B3A07" w:rsidRDefault="00515779" w:rsidP="005B3A0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Abstracted </w:t>
      </w:r>
      <w:r w:rsidRPr="00515779">
        <w:rPr>
          <w:rFonts w:ascii="Arial" w:hAnsi="Arial" w:cs="Arial"/>
          <w:sz w:val="22"/>
          <w:szCs w:val="22"/>
        </w:rPr>
        <w:t>Cross Coupler</w:t>
      </w:r>
    </w:p>
    <w:p w14:paraId="0A26C6FD" w14:textId="60F79AC5" w:rsidR="00160AE2" w:rsidRDefault="005B3A07" w:rsidP="005B3A0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60AE2">
        <w:rPr>
          <w:rFonts w:ascii="Arial" w:hAnsi="Arial" w:cs="Arial"/>
          <w:sz w:val="22"/>
          <w:szCs w:val="22"/>
        </w:rPr>
        <w:t>From templates</w:t>
      </w:r>
    </w:p>
    <w:p w14:paraId="12406656" w14:textId="77777777" w:rsidR="00160AE2" w:rsidRPr="00160AE2" w:rsidRDefault="00160AE2" w:rsidP="00160AE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temp1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0AE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60AE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Chem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.MolFromSmarts</w:t>
      </w:r>
      <w:proofErr w:type="spellEnd"/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60AE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"[</w:t>
      </w:r>
      <w:proofErr w:type="gramStart"/>
      <w:r w:rsidRPr="00160AE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C;H</w:t>
      </w:r>
      <w:proofErr w:type="gramEnd"/>
      <w:r w:rsidRPr="00160AE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0;+0:1](=[O;H0;+0:2])-[O;H0;+0:3]"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BA2BC8B" w14:textId="77777777" w:rsidR="00160AE2" w:rsidRPr="00160AE2" w:rsidRDefault="00160AE2" w:rsidP="00160AE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temp2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0AE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60AE2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Chem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.MolFromSmarts</w:t>
      </w:r>
      <w:proofErr w:type="spellEnd"/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60AE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"[</w:t>
      </w:r>
      <w:proofErr w:type="gramStart"/>
      <w:r w:rsidRPr="00160AE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C;H</w:t>
      </w:r>
      <w:proofErr w:type="gramEnd"/>
      <w:r w:rsidRPr="00160AE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2;+0:4]-[N;H2;+0:5]"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AADD898" w14:textId="5A01CC32" w:rsidR="00160AE2" w:rsidRPr="00160AE2" w:rsidRDefault="00160AE2" w:rsidP="00160AE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mol1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mol2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products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hit_bonds</w:t>
      </w:r>
      <w:proofErr w:type="spellEnd"/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0AE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160AE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enumerate_bonds_between_templates</w:t>
      </w:r>
      <w:proofErr w:type="spellEnd"/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proofErr w:type="gramStart"/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1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temp</w:t>
      </w:r>
      <w:proofErr w:type="gramEnd"/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2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9220F8B" w14:textId="291026BC" w:rsidR="00160AE2" w:rsidRPr="00160AE2" w:rsidRDefault="00160AE2" w:rsidP="007256E8">
      <w:pPr>
        <w:jc w:val="center"/>
        <w:rPr>
          <w:rFonts w:ascii="Arial" w:hAnsi="Arial" w:cs="Arial"/>
          <w:sz w:val="22"/>
          <w:szCs w:val="22"/>
        </w:rPr>
      </w:pPr>
      <w:r w:rsidRPr="00160AE2">
        <w:rPr>
          <w:rFonts w:ascii="Arial" w:hAnsi="Arial" w:cs="Arial"/>
          <w:sz w:val="22"/>
          <w:szCs w:val="22"/>
        </w:rPr>
        <w:drawing>
          <wp:inline distT="0" distB="0" distL="0" distR="0" wp14:anchorId="6BAAC54C" wp14:editId="7F9F0135">
            <wp:extent cx="5943600" cy="990600"/>
            <wp:effectExtent l="0" t="0" r="0" b="0"/>
            <wp:docPr id="2135040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405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3EDF0" w14:textId="6EDF7D51" w:rsidR="005B3A07" w:rsidRDefault="005B3A07" w:rsidP="005B3A0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From Maximum Common Substructure</w:t>
      </w:r>
    </w:p>
    <w:p w14:paraId="18B5E750" w14:textId="77777777" w:rsidR="00160AE2" w:rsidRPr="00160AE2" w:rsidRDefault="00160AE2" w:rsidP="00160AE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amines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0AE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160AE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"NC(C(C)=</w:t>
      </w:r>
      <w:proofErr w:type="gramStart"/>
      <w:r w:rsidRPr="00160AE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O)=</w:t>
      </w:r>
      <w:proofErr w:type="gramEnd"/>
      <w:r w:rsidRPr="00160AE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C"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0AE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"CN"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1577A2F6" w14:textId="77777777" w:rsidR="00160AE2" w:rsidRPr="00160AE2" w:rsidRDefault="00160AE2" w:rsidP="00160AE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acids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0AE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[</w:t>
      </w:r>
      <w:r w:rsidRPr="00160AE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"CC(O)=O"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0AE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</w:t>
      </w:r>
      <w:proofErr w:type="spellStart"/>
      <w:r w:rsidRPr="00160AE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ClC</w:t>
      </w:r>
      <w:proofErr w:type="spellEnd"/>
      <w:r w:rsidRPr="00160AE2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(O)=O"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]</w:t>
      </w:r>
    </w:p>
    <w:p w14:paraId="29B36201" w14:textId="77777777" w:rsidR="00160AE2" w:rsidRPr="00160AE2" w:rsidRDefault="00160AE2" w:rsidP="00160AE2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mol1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mol2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products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hit_bonds</w:t>
      </w:r>
      <w:proofErr w:type="spellEnd"/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0AE2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160AE2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combinate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spellStart"/>
      <w:proofErr w:type="gramStart"/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amines</w:t>
      </w:r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,</w:t>
      </w:r>
      <w:r w:rsidRPr="00160AE2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acids</w:t>
      </w:r>
      <w:proofErr w:type="spellEnd"/>
      <w:proofErr w:type="gramEnd"/>
      <w:r w:rsidRPr="00160AE2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522AEFA" w14:textId="74B68699" w:rsidR="00160AE2" w:rsidRPr="00160AE2" w:rsidRDefault="00160AE2" w:rsidP="007256E8">
      <w:pPr>
        <w:jc w:val="center"/>
        <w:rPr>
          <w:rFonts w:ascii="Arial" w:hAnsi="Arial" w:cs="Arial"/>
          <w:sz w:val="22"/>
          <w:szCs w:val="22"/>
        </w:rPr>
      </w:pPr>
      <w:r w:rsidRPr="00160AE2">
        <w:rPr>
          <w:rFonts w:ascii="Arial" w:hAnsi="Arial" w:cs="Arial"/>
          <w:sz w:val="22"/>
          <w:szCs w:val="22"/>
        </w:rPr>
        <w:drawing>
          <wp:inline distT="0" distB="0" distL="0" distR="0" wp14:anchorId="1956854F" wp14:editId="075A3987">
            <wp:extent cx="5943600" cy="3962400"/>
            <wp:effectExtent l="0" t="0" r="0" b="0"/>
            <wp:docPr id="1416630642" name="Picture 1" descr="A group of molecules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630642" name="Picture 1" descr="A group of molecules with numbers and letters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00B87" w14:textId="4DDB9F75" w:rsidR="00515779" w:rsidRDefault="005B3A07" w:rsidP="005B3A0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Fusion Coupler</w:t>
      </w:r>
    </w:p>
    <w:p w14:paraId="06A6A566" w14:textId="3BDFAC11" w:rsidR="007256E8" w:rsidRPr="007256E8" w:rsidRDefault="007256E8" w:rsidP="007256E8">
      <w:pPr>
        <w:ind w:left="360"/>
        <w:jc w:val="center"/>
        <w:rPr>
          <w:rFonts w:ascii="Arial" w:hAnsi="Arial" w:cs="Arial"/>
          <w:sz w:val="22"/>
          <w:szCs w:val="22"/>
        </w:rPr>
      </w:pPr>
      <w:r w:rsidRPr="007256E8">
        <w:rPr>
          <w:rFonts w:ascii="Arial" w:hAnsi="Arial" w:cs="Arial"/>
          <w:sz w:val="22"/>
          <w:szCs w:val="22"/>
        </w:rPr>
        <w:drawing>
          <wp:inline distT="0" distB="0" distL="0" distR="0" wp14:anchorId="0ED8CF83" wp14:editId="2E9D8512">
            <wp:extent cx="2082800" cy="330200"/>
            <wp:effectExtent l="0" t="0" r="0" b="0"/>
            <wp:docPr id="11604202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4202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3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43F54" w14:textId="721D3887" w:rsidR="00160AE2" w:rsidRPr="00160AE2" w:rsidRDefault="00160AE2" w:rsidP="007256E8">
      <w:pPr>
        <w:jc w:val="center"/>
        <w:rPr>
          <w:rFonts w:ascii="Arial" w:hAnsi="Arial" w:cs="Arial"/>
          <w:sz w:val="22"/>
          <w:szCs w:val="22"/>
        </w:rPr>
      </w:pPr>
      <w:r w:rsidRPr="00160AE2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660E9843" wp14:editId="7AF13BDA">
            <wp:extent cx="4114800" cy="8229600"/>
            <wp:effectExtent l="0" t="0" r="0" b="0"/>
            <wp:docPr id="752274629" name="Picture 1" descr="A group of red and blue molecul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274629" name="Picture 1" descr="A group of red and blue molecules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809EF" w14:textId="7319A695" w:rsidR="000C5330" w:rsidRDefault="005B3A07" w:rsidP="00B2763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C5330">
        <w:rPr>
          <w:rFonts w:ascii="Arial" w:hAnsi="Arial" w:cs="Arial"/>
          <w:sz w:val="22"/>
          <w:szCs w:val="22"/>
        </w:rPr>
        <w:t>Bond order enumerator</w:t>
      </w:r>
    </w:p>
    <w:p w14:paraId="768032A0" w14:textId="77777777" w:rsidR="003F5A16" w:rsidRDefault="003F5A16" w:rsidP="000C5330">
      <w:pPr>
        <w:jc w:val="center"/>
        <w:rPr>
          <w:rFonts w:ascii="Arial" w:hAnsi="Arial" w:cs="Arial"/>
          <w:sz w:val="22"/>
          <w:szCs w:val="22"/>
        </w:rPr>
      </w:pPr>
    </w:p>
    <w:p w14:paraId="33E13110" w14:textId="77777777" w:rsidR="003F5A16" w:rsidRPr="003F5A16" w:rsidRDefault="003F5A16" w:rsidP="003F5A1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F5A1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mol</w:t>
      </w:r>
      <w:r w:rsidRPr="003F5A1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F5A1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F5A1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F5A16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Chem</w:t>
      </w:r>
      <w:r w:rsidRPr="003F5A1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.MolFromSmiles(</w:t>
      </w:r>
      <w:r w:rsidRPr="003F5A1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"O=C(C(C)</w:t>
      </w:r>
      <w:proofErr w:type="gramStart"/>
      <w:r w:rsidRPr="003F5A1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C)C</w:t>
      </w:r>
      <w:proofErr w:type="gramEnd"/>
      <w:r w:rsidRPr="003F5A1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1=C(CCC2=CC=CC=C2)C(NC3=CC=CC=N3)=CC=C1"</w:t>
      </w:r>
      <w:r w:rsidRPr="003F5A1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377184A2" w14:textId="4F4F79C9" w:rsidR="003F5A16" w:rsidRPr="003F5A16" w:rsidRDefault="003F5A16" w:rsidP="003F5A16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3F5A1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mols</w:t>
      </w:r>
      <w:r w:rsidRPr="003F5A1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3F5A1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new_bonds</w:t>
      </w:r>
      <w:proofErr w:type="spellEnd"/>
      <w:r w:rsidRPr="003F5A1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3F5A1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F5A1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3F5A1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bond_order_</w:t>
      </w:r>
      <w:proofErr w:type="gramStart"/>
      <w:r w:rsidRPr="003F5A16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enumerator</w:t>
      </w:r>
      <w:proofErr w:type="spellEnd"/>
      <w:r w:rsidRPr="003F5A1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3F5A1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mol</w:t>
      </w:r>
      <w:r w:rsidRPr="003F5A1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3F5A1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initial_bond_order</w:t>
      </w:r>
      <w:proofErr w:type="spellEnd"/>
      <w:r w:rsidRPr="003F5A1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F5A1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"single"</w:t>
      </w:r>
      <w:r w:rsidRPr="003F5A1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3F5A16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target_bond_order</w:t>
      </w:r>
      <w:proofErr w:type="spellEnd"/>
      <w:r w:rsidRPr="003F5A16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3F5A16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"double"</w:t>
      </w:r>
      <w:r w:rsidRPr="003F5A16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4EBD1866" w14:textId="77777777" w:rsidR="003F5A16" w:rsidRDefault="003F5A16" w:rsidP="003F5A16">
      <w:pPr>
        <w:rPr>
          <w:rFonts w:ascii="Arial" w:hAnsi="Arial" w:cs="Arial"/>
          <w:sz w:val="22"/>
          <w:szCs w:val="22"/>
        </w:rPr>
      </w:pPr>
    </w:p>
    <w:p w14:paraId="5A69930B" w14:textId="4D98B5B8" w:rsidR="000C5330" w:rsidRPr="000C5330" w:rsidRDefault="000C5330" w:rsidP="000C5330">
      <w:pPr>
        <w:jc w:val="center"/>
        <w:rPr>
          <w:rFonts w:ascii="Arial" w:hAnsi="Arial" w:cs="Arial"/>
          <w:sz w:val="22"/>
          <w:szCs w:val="22"/>
        </w:rPr>
      </w:pPr>
      <w:r w:rsidRPr="000C5330">
        <w:rPr>
          <w:rFonts w:ascii="Arial" w:hAnsi="Arial" w:cs="Arial"/>
          <w:sz w:val="22"/>
          <w:szCs w:val="22"/>
        </w:rPr>
        <w:drawing>
          <wp:inline distT="0" distB="0" distL="0" distR="0" wp14:anchorId="1153E046" wp14:editId="7BDE6EE9">
            <wp:extent cx="6350000" cy="1270000"/>
            <wp:effectExtent l="0" t="0" r="0" b="0"/>
            <wp:docPr id="106221341" name="Picture 1" descr="A molecule structure with numbers and lett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1341" name="Picture 1" descr="A molecule structure with numbers and letters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C26F" w14:textId="08BB3090" w:rsidR="005B3A07" w:rsidRPr="005B3A07" w:rsidRDefault="00515779" w:rsidP="005B3A0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5779">
        <w:rPr>
          <w:rFonts w:ascii="Arial" w:hAnsi="Arial" w:cs="Arial"/>
          <w:sz w:val="22"/>
          <w:szCs w:val="22"/>
        </w:rPr>
        <w:t>Skeletal Editor</w:t>
      </w:r>
    </w:p>
    <w:p w14:paraId="68D3694E" w14:textId="17DA5718" w:rsidR="005B3A07" w:rsidRDefault="005B3A07" w:rsidP="005B3A0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Atom swapper</w:t>
      </w:r>
    </w:p>
    <w:p w14:paraId="32A5FE85" w14:textId="77777777" w:rsidR="005F123D" w:rsidRPr="005F123D" w:rsidRDefault="005F123D" w:rsidP="005F12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F12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mol</w:t>
      </w:r>
      <w:r w:rsidRPr="005F12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F12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F12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F123D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Chem</w:t>
      </w:r>
      <w:r w:rsidRPr="005F12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.MolFromSmiles(</w:t>
      </w:r>
      <w:r w:rsidRPr="005F12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"O=C(C(C)</w:t>
      </w:r>
      <w:proofErr w:type="gramStart"/>
      <w:r w:rsidRPr="005F12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C)C</w:t>
      </w:r>
      <w:proofErr w:type="gramEnd"/>
      <w:r w:rsidRPr="005F12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1=C(CCC2=CC=CC=C2)C(NC3=CC=CC=N3)=CC=C1"</w:t>
      </w:r>
      <w:r w:rsidRPr="005F12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2549B46E" w14:textId="170EF527" w:rsidR="005F123D" w:rsidRPr="005F123D" w:rsidRDefault="005F123D" w:rsidP="005F123D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5F12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mols</w:t>
      </w:r>
      <w:r w:rsidRPr="005F12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5F12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new_bonds</w:t>
      </w:r>
      <w:proofErr w:type="spellEnd"/>
      <w:r w:rsidRPr="005F12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5F123D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5F12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5F12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atom_</w:t>
      </w:r>
      <w:proofErr w:type="gramStart"/>
      <w:r w:rsidRPr="005F123D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swap</w:t>
      </w:r>
      <w:proofErr w:type="spellEnd"/>
      <w:r w:rsidRPr="005F12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5F123D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mol</w:t>
      </w:r>
      <w:r w:rsidRPr="005F12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5F123D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"N"</w:t>
      </w:r>
      <w:r w:rsidRPr="005F123D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52CB3954" w14:textId="77777777" w:rsidR="005F123D" w:rsidRPr="005F123D" w:rsidRDefault="005F123D" w:rsidP="005F123D">
      <w:pPr>
        <w:rPr>
          <w:rFonts w:ascii="Arial" w:hAnsi="Arial" w:cs="Arial"/>
          <w:sz w:val="22"/>
          <w:szCs w:val="22"/>
        </w:rPr>
      </w:pPr>
    </w:p>
    <w:p w14:paraId="029B58AB" w14:textId="4093B251" w:rsidR="007256E8" w:rsidRPr="007256E8" w:rsidRDefault="005F123D" w:rsidP="005F123D">
      <w:pPr>
        <w:jc w:val="center"/>
        <w:rPr>
          <w:rFonts w:ascii="Arial" w:hAnsi="Arial" w:cs="Arial"/>
          <w:sz w:val="22"/>
          <w:szCs w:val="22"/>
        </w:rPr>
      </w:pPr>
      <w:r w:rsidRPr="005F123D">
        <w:rPr>
          <w:rFonts w:ascii="Arial" w:hAnsi="Arial" w:cs="Arial"/>
          <w:sz w:val="22"/>
          <w:szCs w:val="22"/>
        </w:rPr>
        <w:drawing>
          <wp:inline distT="0" distB="0" distL="0" distR="0" wp14:anchorId="7D2CAAC8" wp14:editId="35A0C74C">
            <wp:extent cx="6350000" cy="5080000"/>
            <wp:effectExtent l="0" t="0" r="0" b="0"/>
            <wp:docPr id="1796937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93784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1538E" w14:textId="4927DD08" w:rsidR="00160AE2" w:rsidRDefault="005B3A07" w:rsidP="00424E0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160AE2">
        <w:rPr>
          <w:rFonts w:ascii="Arial" w:hAnsi="Arial" w:cs="Arial"/>
          <w:sz w:val="22"/>
          <w:szCs w:val="22"/>
        </w:rPr>
        <w:t>Atom remover</w:t>
      </w:r>
    </w:p>
    <w:p w14:paraId="205A8C69" w14:textId="77777777" w:rsidR="007256E8" w:rsidRPr="007256E8" w:rsidRDefault="007256E8" w:rsidP="007256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256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mol</w:t>
      </w:r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256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256E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Chem</w:t>
      </w:r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.MolFromSmiles(</w:t>
      </w:r>
      <w:r w:rsidRPr="007256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"O=C(C(C)</w:t>
      </w:r>
      <w:proofErr w:type="gramStart"/>
      <w:r w:rsidRPr="007256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C)C</w:t>
      </w:r>
      <w:proofErr w:type="gramEnd"/>
      <w:r w:rsidRPr="007256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1=C(CCC2=CC=CC=C2)C(NC3=CC=CC=N3)=CC=C1"</w:t>
      </w:r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6629AD99" w14:textId="254D79FC" w:rsidR="007256E8" w:rsidRPr="007256E8" w:rsidRDefault="007256E8" w:rsidP="007256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proofErr w:type="spellStart"/>
      <w:r w:rsidRPr="007256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new_molecules</w:t>
      </w:r>
      <w:proofErr w:type="spellEnd"/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7256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mapped_mol</w:t>
      </w:r>
      <w:proofErr w:type="spellEnd"/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7256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bond_counter</w:t>
      </w:r>
      <w:proofErr w:type="spellEnd"/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256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removed</w:t>
      </w:r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256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256E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deleteAtom</w:t>
      </w:r>
      <w:proofErr w:type="spellEnd"/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r w:rsidRPr="007256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mol</w:t>
      </w:r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1C23B503" w14:textId="77777777" w:rsidR="007256E8" w:rsidRPr="007256E8" w:rsidRDefault="007256E8" w:rsidP="007256E8">
      <w:pPr>
        <w:rPr>
          <w:rFonts w:ascii="Arial" w:hAnsi="Arial" w:cs="Arial"/>
          <w:sz w:val="22"/>
          <w:szCs w:val="22"/>
        </w:rPr>
      </w:pPr>
    </w:p>
    <w:p w14:paraId="2FA2D558" w14:textId="204F0724" w:rsidR="007256E8" w:rsidRPr="007256E8" w:rsidRDefault="007256E8" w:rsidP="007256E8">
      <w:pPr>
        <w:jc w:val="center"/>
        <w:rPr>
          <w:rFonts w:ascii="Arial" w:hAnsi="Arial" w:cs="Arial"/>
          <w:sz w:val="22"/>
          <w:szCs w:val="22"/>
        </w:rPr>
      </w:pPr>
      <w:r w:rsidRPr="007256E8">
        <w:rPr>
          <w:rFonts w:ascii="Arial" w:hAnsi="Arial" w:cs="Arial"/>
          <w:sz w:val="22"/>
          <w:szCs w:val="22"/>
        </w:rPr>
        <w:drawing>
          <wp:inline distT="0" distB="0" distL="0" distR="0" wp14:anchorId="12D1B95C" wp14:editId="12C0CAA1">
            <wp:extent cx="1206500" cy="952500"/>
            <wp:effectExtent l="0" t="0" r="0" b="0"/>
            <wp:docPr id="7981531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1531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10B98" w14:textId="0D52838F" w:rsidR="00160AE2" w:rsidRPr="00160AE2" w:rsidRDefault="007256E8" w:rsidP="007256E8">
      <w:pPr>
        <w:jc w:val="center"/>
        <w:rPr>
          <w:rFonts w:ascii="Arial" w:hAnsi="Arial" w:cs="Arial"/>
          <w:sz w:val="22"/>
          <w:szCs w:val="22"/>
        </w:rPr>
      </w:pPr>
      <w:r w:rsidRPr="007256E8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318DBD85" wp14:editId="5914EFC7">
            <wp:extent cx="5080000" cy="5080000"/>
            <wp:effectExtent l="0" t="0" r="0" b="0"/>
            <wp:docPr id="1946144122" name="Picture 1" descr="A group of molecule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144122" name="Picture 1" descr="A group of molecules on a white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29DFD" w14:textId="7DFC21FB" w:rsidR="00515779" w:rsidRDefault="00515779" w:rsidP="005B3A07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5B3A07">
        <w:rPr>
          <w:rFonts w:ascii="Arial" w:hAnsi="Arial" w:cs="Arial"/>
          <w:sz w:val="22"/>
          <w:szCs w:val="22"/>
        </w:rPr>
        <w:t>R-Walker</w:t>
      </w:r>
    </w:p>
    <w:p w14:paraId="355037F6" w14:textId="77777777" w:rsidR="007256E8" w:rsidRPr="007256E8" w:rsidRDefault="007256E8" w:rsidP="007256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256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mol</w:t>
      </w:r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256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256E8">
        <w:rPr>
          <w:rFonts w:ascii="Menlo" w:eastAsia="Times New Roman" w:hAnsi="Menlo" w:cs="Menlo"/>
          <w:color w:val="4EC9B0"/>
          <w:kern w:val="0"/>
          <w:sz w:val="18"/>
          <w:szCs w:val="18"/>
          <w14:ligatures w14:val="none"/>
        </w:rPr>
        <w:t>Chem</w:t>
      </w:r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.MolFromSmiles(</w:t>
      </w:r>
      <w:r w:rsidRPr="007256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"C=C[C@H]1C[N@@]2CC[C@H]1C[C@H]2[C@@</w:t>
      </w:r>
      <w:proofErr w:type="gramStart"/>
      <w:r w:rsidRPr="007256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H](</w:t>
      </w:r>
      <w:proofErr w:type="gramEnd"/>
      <w:r w:rsidRPr="007256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C3=CC=NC4=CC=C(C=C34)OC)O"</w:t>
      </w:r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A3514D0" w14:textId="61723442" w:rsidR="007256E8" w:rsidRPr="007256E8" w:rsidRDefault="007256E8" w:rsidP="007256E8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</w:pPr>
      <w:r w:rsidRPr="007256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mols</w:t>
      </w:r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proofErr w:type="spellStart"/>
      <w:r w:rsidRPr="007256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new_bonds</w:t>
      </w:r>
      <w:proofErr w:type="spellEnd"/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r w:rsidRPr="007256E8">
        <w:rPr>
          <w:rFonts w:ascii="Menlo" w:eastAsia="Times New Roman" w:hAnsi="Menlo" w:cs="Menlo"/>
          <w:color w:val="D4D4D4"/>
          <w:kern w:val="0"/>
          <w:sz w:val="18"/>
          <w:szCs w:val="18"/>
          <w14:ligatures w14:val="none"/>
        </w:rPr>
        <w:t>=</w:t>
      </w:r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 </w:t>
      </w:r>
      <w:proofErr w:type="spellStart"/>
      <w:r w:rsidRPr="007256E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atom_</w:t>
      </w:r>
      <w:proofErr w:type="gramStart"/>
      <w:r w:rsidRPr="007256E8">
        <w:rPr>
          <w:rFonts w:ascii="Menlo" w:eastAsia="Times New Roman" w:hAnsi="Menlo" w:cs="Menlo"/>
          <w:color w:val="DCDCAA"/>
          <w:kern w:val="0"/>
          <w:sz w:val="18"/>
          <w:szCs w:val="18"/>
          <w14:ligatures w14:val="none"/>
        </w:rPr>
        <w:t>walk</w:t>
      </w:r>
      <w:proofErr w:type="spellEnd"/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(</w:t>
      </w:r>
      <w:proofErr w:type="gramEnd"/>
      <w:r w:rsidRPr="007256E8">
        <w:rPr>
          <w:rFonts w:ascii="Menlo" w:eastAsia="Times New Roman" w:hAnsi="Menlo" w:cs="Menlo"/>
          <w:color w:val="9CDCFE"/>
          <w:kern w:val="0"/>
          <w:sz w:val="18"/>
          <w:szCs w:val="18"/>
          <w14:ligatures w14:val="none"/>
        </w:rPr>
        <w:t>mol</w:t>
      </w:r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 xml:space="preserve">, </w:t>
      </w:r>
      <w:r w:rsidRPr="007256E8">
        <w:rPr>
          <w:rFonts w:ascii="Menlo" w:eastAsia="Times New Roman" w:hAnsi="Menlo" w:cs="Menlo"/>
          <w:color w:val="CE9178"/>
          <w:kern w:val="0"/>
          <w:sz w:val="18"/>
          <w:szCs w:val="18"/>
          <w14:ligatures w14:val="none"/>
        </w:rPr>
        <w:t>"C"</w:t>
      </w:r>
      <w:r w:rsidRPr="007256E8">
        <w:rPr>
          <w:rFonts w:ascii="Menlo" w:eastAsia="Times New Roman" w:hAnsi="Menlo" w:cs="Menlo"/>
          <w:color w:val="CCCCCC"/>
          <w:kern w:val="0"/>
          <w:sz w:val="18"/>
          <w:szCs w:val="18"/>
          <w14:ligatures w14:val="none"/>
        </w:rPr>
        <w:t>)</w:t>
      </w:r>
    </w:p>
    <w:p w14:paraId="78A18A30" w14:textId="77777777" w:rsidR="007256E8" w:rsidRPr="007256E8" w:rsidRDefault="007256E8" w:rsidP="007256E8">
      <w:pPr>
        <w:rPr>
          <w:rFonts w:ascii="Arial" w:hAnsi="Arial" w:cs="Arial"/>
          <w:sz w:val="22"/>
          <w:szCs w:val="22"/>
        </w:rPr>
      </w:pPr>
    </w:p>
    <w:p w14:paraId="3CA66BEE" w14:textId="28B876C2" w:rsidR="007256E8" w:rsidRPr="007256E8" w:rsidRDefault="005F123D" w:rsidP="007256E8">
      <w:pPr>
        <w:jc w:val="center"/>
        <w:rPr>
          <w:rFonts w:ascii="Arial" w:hAnsi="Arial" w:cs="Arial"/>
          <w:sz w:val="22"/>
          <w:szCs w:val="22"/>
        </w:rPr>
      </w:pPr>
      <w:r w:rsidRPr="005F123D">
        <w:rPr>
          <w:rFonts w:ascii="Arial" w:hAnsi="Arial" w:cs="Arial"/>
          <w:sz w:val="22"/>
          <w:szCs w:val="22"/>
        </w:rPr>
        <w:lastRenderedPageBreak/>
        <w:drawing>
          <wp:inline distT="0" distB="0" distL="0" distR="0" wp14:anchorId="47B0BBEE" wp14:editId="77A0C876">
            <wp:extent cx="6350000" cy="5080000"/>
            <wp:effectExtent l="0" t="0" r="0" b="0"/>
            <wp:docPr id="1234340298" name="Picture 1" descr="A group of molecules in different directio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340298" name="Picture 1" descr="A group of molecules in different direction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F7D93" w14:textId="5051A09B" w:rsidR="00515779" w:rsidRPr="005B3A07" w:rsidRDefault="00515779" w:rsidP="005B3A07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515779">
        <w:rPr>
          <w:rFonts w:ascii="Arial" w:hAnsi="Arial" w:cs="Arial"/>
          <w:sz w:val="22"/>
          <w:szCs w:val="22"/>
        </w:rPr>
        <w:t>Bag of Atoms</w:t>
      </w:r>
    </w:p>
    <w:p w14:paraId="29737580" w14:textId="6CDE9C8D" w:rsidR="00515779" w:rsidRDefault="00515779" w:rsidP="00515779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Forward Predictors</w:t>
      </w:r>
    </w:p>
    <w:p w14:paraId="5EC71E57" w14:textId="1A20FBAA" w:rsidR="005F123D" w:rsidRDefault="005F123D" w:rsidP="005F123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VF</w:t>
      </w:r>
    </w:p>
    <w:p w14:paraId="46D30494" w14:textId="57A3DADD" w:rsidR="005F123D" w:rsidRDefault="005F123D" w:rsidP="005F123D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MCR enumeration of ASKCOS models</w:t>
      </w:r>
    </w:p>
    <w:p w14:paraId="74E8114B" w14:textId="528A8CE9" w:rsidR="00B126FB" w:rsidRPr="00515779" w:rsidRDefault="00B126FB" w:rsidP="00B126FB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Enzymatic templates??</w:t>
      </w:r>
    </w:p>
    <w:p w14:paraId="040AB136" w14:textId="77777777" w:rsidR="00515779" w:rsidRDefault="00515779">
      <w:pPr>
        <w:rPr>
          <w:rFonts w:ascii="Arial" w:hAnsi="Arial" w:cs="Arial"/>
          <w:sz w:val="22"/>
          <w:szCs w:val="22"/>
        </w:rPr>
      </w:pPr>
    </w:p>
    <w:p w14:paraId="288CF9FC" w14:textId="2EDA8E15" w:rsidR="00515779" w:rsidRPr="00515779" w:rsidRDefault="00515779">
      <w:pPr>
        <w:rPr>
          <w:rFonts w:ascii="Arial" w:hAnsi="Arial" w:cs="Arial"/>
          <w:b/>
          <w:bCs/>
          <w:sz w:val="22"/>
          <w:szCs w:val="22"/>
        </w:rPr>
      </w:pPr>
      <w:r w:rsidRPr="00515779">
        <w:rPr>
          <w:rFonts w:ascii="Arial" w:hAnsi="Arial" w:cs="Arial"/>
          <w:b/>
          <w:bCs/>
          <w:sz w:val="22"/>
          <w:szCs w:val="22"/>
        </w:rPr>
        <w:t>Results</w:t>
      </w:r>
    </w:p>
    <w:p w14:paraId="6277D975" w14:textId="4DDDAF2A" w:rsidR="00515779" w:rsidRDefault="00C0004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C95BEFD" wp14:editId="7915DD48">
            <wp:extent cx="2286000" cy="1831129"/>
            <wp:effectExtent l="0" t="0" r="0" b="0"/>
            <wp:docPr id="885513503" name="Picture 1" descr="A diagram of chemical formula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13503" name="Picture 1" descr="A diagram of chemical formulas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2989" cy="1836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A4339" w14:textId="67B6E3EF" w:rsidR="00515779" w:rsidRPr="00515779" w:rsidRDefault="00515779">
      <w:pPr>
        <w:rPr>
          <w:rFonts w:ascii="Arial" w:hAnsi="Arial" w:cs="Arial"/>
          <w:b/>
          <w:bCs/>
          <w:sz w:val="22"/>
          <w:szCs w:val="22"/>
        </w:rPr>
      </w:pPr>
      <w:r w:rsidRPr="00515779">
        <w:rPr>
          <w:rFonts w:ascii="Arial" w:hAnsi="Arial" w:cs="Arial"/>
          <w:b/>
          <w:bCs/>
          <w:sz w:val="22"/>
          <w:szCs w:val="22"/>
        </w:rPr>
        <w:t>Conclusion</w:t>
      </w:r>
    </w:p>
    <w:sectPr w:rsidR="00515779" w:rsidRPr="00515779" w:rsidSect="00160AE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9F748" w14:textId="77777777" w:rsidR="009F1F1E" w:rsidRDefault="009F1F1E" w:rsidP="00515779">
      <w:r>
        <w:separator/>
      </w:r>
    </w:p>
  </w:endnote>
  <w:endnote w:type="continuationSeparator" w:id="0">
    <w:p w14:paraId="4046B603" w14:textId="77777777" w:rsidR="009F1F1E" w:rsidRDefault="009F1F1E" w:rsidP="005157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AD9F2B" w14:textId="77777777" w:rsidR="009F1F1E" w:rsidRDefault="009F1F1E" w:rsidP="00515779">
      <w:r>
        <w:separator/>
      </w:r>
    </w:p>
  </w:footnote>
  <w:footnote w:type="continuationSeparator" w:id="0">
    <w:p w14:paraId="0A5B2CF5" w14:textId="77777777" w:rsidR="009F1F1E" w:rsidRDefault="009F1F1E" w:rsidP="0051577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D0519A"/>
    <w:multiLevelType w:val="hybridMultilevel"/>
    <w:tmpl w:val="A9CEC1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64881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9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779"/>
    <w:rsid w:val="0002270E"/>
    <w:rsid w:val="00031320"/>
    <w:rsid w:val="00037B30"/>
    <w:rsid w:val="00043305"/>
    <w:rsid w:val="00047DC7"/>
    <w:rsid w:val="000653B6"/>
    <w:rsid w:val="00071D03"/>
    <w:rsid w:val="00072294"/>
    <w:rsid w:val="0009379C"/>
    <w:rsid w:val="000B0EBA"/>
    <w:rsid w:val="000B42AD"/>
    <w:rsid w:val="000C5330"/>
    <w:rsid w:val="000C7F3C"/>
    <w:rsid w:val="000E314D"/>
    <w:rsid w:val="000E4696"/>
    <w:rsid w:val="000E7183"/>
    <w:rsid w:val="00124BAE"/>
    <w:rsid w:val="00124C0F"/>
    <w:rsid w:val="001320E5"/>
    <w:rsid w:val="00140F49"/>
    <w:rsid w:val="00147B24"/>
    <w:rsid w:val="00160AE2"/>
    <w:rsid w:val="00171628"/>
    <w:rsid w:val="0017499C"/>
    <w:rsid w:val="00184E89"/>
    <w:rsid w:val="001A741D"/>
    <w:rsid w:val="001D3E91"/>
    <w:rsid w:val="001D409F"/>
    <w:rsid w:val="00203FF0"/>
    <w:rsid w:val="0021421B"/>
    <w:rsid w:val="002224AB"/>
    <w:rsid w:val="00233C4A"/>
    <w:rsid w:val="0024394B"/>
    <w:rsid w:val="00244A0D"/>
    <w:rsid w:val="0025011A"/>
    <w:rsid w:val="00273E27"/>
    <w:rsid w:val="00280868"/>
    <w:rsid w:val="002916B9"/>
    <w:rsid w:val="002927F4"/>
    <w:rsid w:val="002A631C"/>
    <w:rsid w:val="002C1FCB"/>
    <w:rsid w:val="002C6B19"/>
    <w:rsid w:val="00312811"/>
    <w:rsid w:val="00315F10"/>
    <w:rsid w:val="003176B8"/>
    <w:rsid w:val="00322E0F"/>
    <w:rsid w:val="0036421B"/>
    <w:rsid w:val="0038039C"/>
    <w:rsid w:val="003A3F88"/>
    <w:rsid w:val="003A6013"/>
    <w:rsid w:val="003C17BB"/>
    <w:rsid w:val="003D0918"/>
    <w:rsid w:val="003D23CB"/>
    <w:rsid w:val="003D5687"/>
    <w:rsid w:val="003E6C1B"/>
    <w:rsid w:val="003F5A16"/>
    <w:rsid w:val="004038CA"/>
    <w:rsid w:val="0040401B"/>
    <w:rsid w:val="00433EB8"/>
    <w:rsid w:val="00442EC3"/>
    <w:rsid w:val="00443945"/>
    <w:rsid w:val="0044767E"/>
    <w:rsid w:val="00450494"/>
    <w:rsid w:val="00456120"/>
    <w:rsid w:val="00467F29"/>
    <w:rsid w:val="00472ED9"/>
    <w:rsid w:val="00483A99"/>
    <w:rsid w:val="00485902"/>
    <w:rsid w:val="00492F23"/>
    <w:rsid w:val="00494942"/>
    <w:rsid w:val="004D1A31"/>
    <w:rsid w:val="004F0AF2"/>
    <w:rsid w:val="00500721"/>
    <w:rsid w:val="00502AAD"/>
    <w:rsid w:val="00515779"/>
    <w:rsid w:val="00541454"/>
    <w:rsid w:val="00545A69"/>
    <w:rsid w:val="005578A1"/>
    <w:rsid w:val="0056485D"/>
    <w:rsid w:val="0057524B"/>
    <w:rsid w:val="005840F1"/>
    <w:rsid w:val="005B3A07"/>
    <w:rsid w:val="005C0AF1"/>
    <w:rsid w:val="005C37EF"/>
    <w:rsid w:val="005C7574"/>
    <w:rsid w:val="005D3B8A"/>
    <w:rsid w:val="005D7379"/>
    <w:rsid w:val="005E0ED8"/>
    <w:rsid w:val="005F123D"/>
    <w:rsid w:val="005F6525"/>
    <w:rsid w:val="00642CE4"/>
    <w:rsid w:val="00654431"/>
    <w:rsid w:val="00680C2F"/>
    <w:rsid w:val="00680D01"/>
    <w:rsid w:val="00685774"/>
    <w:rsid w:val="00691D5E"/>
    <w:rsid w:val="006C412E"/>
    <w:rsid w:val="006C4206"/>
    <w:rsid w:val="006E234F"/>
    <w:rsid w:val="007034D8"/>
    <w:rsid w:val="00710D62"/>
    <w:rsid w:val="007256E8"/>
    <w:rsid w:val="0073574D"/>
    <w:rsid w:val="0074013A"/>
    <w:rsid w:val="00744EB9"/>
    <w:rsid w:val="00756DE6"/>
    <w:rsid w:val="007752FE"/>
    <w:rsid w:val="0078020B"/>
    <w:rsid w:val="007814AF"/>
    <w:rsid w:val="00785926"/>
    <w:rsid w:val="007C3408"/>
    <w:rsid w:val="007C3454"/>
    <w:rsid w:val="007C6189"/>
    <w:rsid w:val="007E32B8"/>
    <w:rsid w:val="007F433F"/>
    <w:rsid w:val="00802210"/>
    <w:rsid w:val="008371A7"/>
    <w:rsid w:val="008466B2"/>
    <w:rsid w:val="0085737B"/>
    <w:rsid w:val="00872AC8"/>
    <w:rsid w:val="00884A40"/>
    <w:rsid w:val="008926EB"/>
    <w:rsid w:val="00895CC1"/>
    <w:rsid w:val="00896FAD"/>
    <w:rsid w:val="008A07C6"/>
    <w:rsid w:val="008C7009"/>
    <w:rsid w:val="008E3CC2"/>
    <w:rsid w:val="008F5DD0"/>
    <w:rsid w:val="00916168"/>
    <w:rsid w:val="009321FA"/>
    <w:rsid w:val="00940090"/>
    <w:rsid w:val="009447DC"/>
    <w:rsid w:val="00960499"/>
    <w:rsid w:val="009726DA"/>
    <w:rsid w:val="009907BF"/>
    <w:rsid w:val="009D0524"/>
    <w:rsid w:val="009E60EF"/>
    <w:rsid w:val="009F1F1E"/>
    <w:rsid w:val="009F330C"/>
    <w:rsid w:val="00A046F4"/>
    <w:rsid w:val="00A06CEC"/>
    <w:rsid w:val="00A075FE"/>
    <w:rsid w:val="00A10B98"/>
    <w:rsid w:val="00A33489"/>
    <w:rsid w:val="00A509EC"/>
    <w:rsid w:val="00A7174A"/>
    <w:rsid w:val="00AA260F"/>
    <w:rsid w:val="00AA7F67"/>
    <w:rsid w:val="00AD185A"/>
    <w:rsid w:val="00AE14CF"/>
    <w:rsid w:val="00B126FB"/>
    <w:rsid w:val="00B2326B"/>
    <w:rsid w:val="00B51C20"/>
    <w:rsid w:val="00B6263B"/>
    <w:rsid w:val="00B67715"/>
    <w:rsid w:val="00B84B57"/>
    <w:rsid w:val="00B95816"/>
    <w:rsid w:val="00BA704C"/>
    <w:rsid w:val="00BD41AD"/>
    <w:rsid w:val="00BE0634"/>
    <w:rsid w:val="00BE1FC3"/>
    <w:rsid w:val="00C0004E"/>
    <w:rsid w:val="00C04933"/>
    <w:rsid w:val="00C12567"/>
    <w:rsid w:val="00C25AC1"/>
    <w:rsid w:val="00C3706A"/>
    <w:rsid w:val="00C37A41"/>
    <w:rsid w:val="00C50950"/>
    <w:rsid w:val="00C839C2"/>
    <w:rsid w:val="00C93900"/>
    <w:rsid w:val="00CA261E"/>
    <w:rsid w:val="00CB2A26"/>
    <w:rsid w:val="00CC7CD8"/>
    <w:rsid w:val="00CE3516"/>
    <w:rsid w:val="00CE3F80"/>
    <w:rsid w:val="00CE7F10"/>
    <w:rsid w:val="00D00726"/>
    <w:rsid w:val="00D1486C"/>
    <w:rsid w:val="00D20200"/>
    <w:rsid w:val="00D275CB"/>
    <w:rsid w:val="00D35688"/>
    <w:rsid w:val="00D411EE"/>
    <w:rsid w:val="00D43CD9"/>
    <w:rsid w:val="00D4549B"/>
    <w:rsid w:val="00D647FE"/>
    <w:rsid w:val="00D6699B"/>
    <w:rsid w:val="00DC28FD"/>
    <w:rsid w:val="00DC2D76"/>
    <w:rsid w:val="00DD524E"/>
    <w:rsid w:val="00DD5610"/>
    <w:rsid w:val="00DD5BC2"/>
    <w:rsid w:val="00DE4733"/>
    <w:rsid w:val="00DF1D04"/>
    <w:rsid w:val="00E240D0"/>
    <w:rsid w:val="00E41181"/>
    <w:rsid w:val="00E465D5"/>
    <w:rsid w:val="00E85DB2"/>
    <w:rsid w:val="00EE3602"/>
    <w:rsid w:val="00EE66C2"/>
    <w:rsid w:val="00EF5834"/>
    <w:rsid w:val="00EF7AF6"/>
    <w:rsid w:val="00F306FD"/>
    <w:rsid w:val="00F45F3E"/>
    <w:rsid w:val="00F70FEC"/>
    <w:rsid w:val="00F732DF"/>
    <w:rsid w:val="00F77020"/>
    <w:rsid w:val="00F91524"/>
    <w:rsid w:val="00FA6B46"/>
    <w:rsid w:val="00FB7457"/>
    <w:rsid w:val="00FC4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EC61B4"/>
  <w15:chartTrackingRefBased/>
  <w15:docId w15:val="{B5DFB776-09D5-1F49-9DCE-2970B7E80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411EE"/>
    <w:pPr>
      <w:spacing w:after="200"/>
    </w:pPr>
    <w:rPr>
      <w:rFonts w:ascii="Arial" w:hAnsi="Arial"/>
      <w:iCs/>
      <w:color w:val="000000" w:themeColor="text1"/>
      <w:szCs w:val="18"/>
    </w:rPr>
  </w:style>
  <w:style w:type="paragraph" w:styleId="Revision">
    <w:name w:val="Revision"/>
    <w:hidden/>
    <w:uiPriority w:val="99"/>
    <w:semiHidden/>
    <w:rsid w:val="00CB2A26"/>
  </w:style>
  <w:style w:type="paragraph" w:styleId="ListParagraph">
    <w:name w:val="List Paragraph"/>
    <w:basedOn w:val="Normal"/>
    <w:uiPriority w:val="34"/>
    <w:qFormat/>
    <w:rsid w:val="0051577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1577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5779"/>
  </w:style>
  <w:style w:type="paragraph" w:styleId="Footer">
    <w:name w:val="footer"/>
    <w:basedOn w:val="Normal"/>
    <w:link w:val="FooterChar"/>
    <w:uiPriority w:val="99"/>
    <w:unhideWhenUsed/>
    <w:rsid w:val="0051577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15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37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32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9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7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9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5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67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0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04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7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98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7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Mahjour, Babak</dc:creator>
  <cp:keywords/>
  <dc:description/>
  <cp:lastModifiedBy>Babak Mahjour</cp:lastModifiedBy>
  <cp:revision>6</cp:revision>
  <dcterms:created xsi:type="dcterms:W3CDTF">2024-09-16T13:17:00Z</dcterms:created>
  <dcterms:modified xsi:type="dcterms:W3CDTF">2024-09-16T16:09:00Z</dcterms:modified>
</cp:coreProperties>
</file>